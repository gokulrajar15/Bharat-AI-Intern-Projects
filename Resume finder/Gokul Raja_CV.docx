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7A29" w14:textId="32FB771F" w:rsidR="003A5713" w:rsidRPr="005465B5" w:rsidRDefault="00FE2D9E" w:rsidP="00AC675A">
      <w:pPr>
        <w:pStyle w:val="Title"/>
        <w:pBdr>
          <w:bottom w:val="none" w:sz="0" w:space="0" w:color="auto"/>
        </w:pBdr>
        <w:spacing w:line="276" w:lineRule="auto"/>
        <w:rPr>
          <w:rFonts w:ascii="Times New Roman" w:hAnsi="Times New Roman" w:cs="Times New Roman"/>
          <w:b/>
          <w:bCs/>
          <w:color w:val="39A5B7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                       </w:t>
      </w:r>
      <w:r w:rsidR="00527078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     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r w:rsidR="00131CF8">
        <w:rPr>
          <w:rFonts w:ascii="Times New Roman" w:hAnsi="Times New Roman" w:cs="Times New Roman"/>
          <w:b/>
          <w:bCs/>
          <w:sz w:val="40"/>
          <w:szCs w:val="40"/>
        </w:rPr>
        <w:t>GOKUL RAJA R</w:t>
      </w:r>
    </w:p>
    <w:p w14:paraId="3CCB8D5E" w14:textId="07C80E69" w:rsidR="003A5713" w:rsidRPr="00770D7A" w:rsidRDefault="00FE2D9E" w:rsidP="00AC675A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</w:t>
      </w:r>
      <w:r w:rsidR="00770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131C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5270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</w:t>
      </w:r>
      <w:r w:rsidR="00131C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</w:t>
      </w:r>
      <w:r w:rsidR="00770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31CF8" w:rsidRPr="00131CF8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 Analyst</w:t>
      </w:r>
    </w:p>
    <w:p w14:paraId="4368FDC8" w14:textId="66E8C82E" w:rsidR="00EC1039" w:rsidRPr="00FE2D9E" w:rsidRDefault="00527078" w:rsidP="00AC675A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38F3343" w14:textId="1A7BFBC9" w:rsidR="00EC1039" w:rsidRDefault="00EC1039" w:rsidP="00AC675A">
      <w:pPr>
        <w:pStyle w:val="Title"/>
        <w:pBdr>
          <w:bottom w:val="none" w:sz="0" w:space="0" w:color="auto"/>
        </w:pBdr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8E49A5">
        <w:rPr>
          <w:rFonts w:ascii="Times New Roman" w:hAnsi="Times New Roman" w:cs="Times New Roman"/>
          <w:b/>
          <w:bCs/>
          <w:sz w:val="24"/>
          <w:szCs w:val="24"/>
        </w:rPr>
        <w:t>E-Mail ID</w:t>
      </w:r>
      <w:r w:rsidR="00FE2D9E" w:rsidRPr="008E49A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2D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131CF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E42B1" w:rsidRPr="004E42B1">
        <w:rPr>
          <w:rFonts w:ascii="Times New Roman" w:hAnsi="Times New Roman" w:cs="Times New Roman"/>
          <w:color w:val="auto"/>
          <w:sz w:val="22"/>
        </w:rPr>
        <w:t>gokulrajar15@gmail.com</w:t>
      </w:r>
    </w:p>
    <w:p w14:paraId="54E3043E" w14:textId="4662C2DE" w:rsidR="004E42B1" w:rsidRPr="00770D7A" w:rsidRDefault="004E42B1" w:rsidP="00AC675A">
      <w:pPr>
        <w:pStyle w:val="Title"/>
        <w:pBdr>
          <w:bottom w:val="none" w:sz="0" w:space="0" w:color="auto"/>
        </w:pBdr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Hub link</w:t>
      </w:r>
      <w:r w:rsidRPr="008E49A5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D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7A0875">
          <w:rPr>
            <w:rStyle w:val="Hyperlink"/>
            <w:rFonts w:ascii="Times New Roman" w:hAnsi="Times New Roman" w:cs="Times New Roman"/>
            <w:sz w:val="22"/>
          </w:rPr>
          <w:t>https://github.com/gokulrajar15</w:t>
        </w:r>
      </w:hyperlink>
    </w:p>
    <w:p w14:paraId="14A6F0CB" w14:textId="372D77E7" w:rsidR="00AC675A" w:rsidRDefault="00527078" w:rsidP="00AC675A">
      <w:pPr>
        <w:pStyle w:val="Title"/>
        <w:pBdr>
          <w:bottom w:val="none" w:sz="0" w:space="0" w:color="auto"/>
        </w:pBdr>
        <w:tabs>
          <w:tab w:val="center" w:pos="4968"/>
        </w:tabs>
        <w:spacing w:line="360" w:lineRule="auto"/>
        <w:rPr>
          <w:rStyle w:val="Hyperlink"/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       </w:t>
      </w:r>
      <w:r w:rsidR="00FE2D9E" w:rsidRPr="008E49A5">
        <w:rPr>
          <w:rFonts w:ascii="Times New Roman" w:hAnsi="Times New Roman" w:cs="Times New Roman"/>
          <w:sz w:val="24"/>
          <w:szCs w:val="24"/>
        </w:rPr>
        <w:t xml:space="preserve">     </w:t>
      </w:r>
      <w:r w:rsidR="00EC1039" w:rsidRPr="00FE2D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131CF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9" w:history="1">
        <w:r w:rsidRPr="007A0875">
          <w:rPr>
            <w:rStyle w:val="Hyperlink"/>
            <w:rFonts w:ascii="Times New Roman" w:hAnsi="Times New Roman" w:cs="Times New Roman"/>
            <w:sz w:val="22"/>
          </w:rPr>
          <w:t>https://www.linkedin.com/in/gokul-raja-1541b8226</w:t>
        </w:r>
      </w:hyperlink>
    </w:p>
    <w:p w14:paraId="665DA4F8" w14:textId="4CFD6FDC" w:rsidR="002569EB" w:rsidRPr="00004D56" w:rsidRDefault="002569EB" w:rsidP="00AC675A">
      <w:pPr>
        <w:pStyle w:val="Title"/>
        <w:pBdr>
          <w:bottom w:val="none" w:sz="0" w:space="0" w:color="auto"/>
        </w:pBdr>
        <w:tabs>
          <w:tab w:val="center" w:pos="4968"/>
        </w:tabs>
        <w:spacing w:line="360" w:lineRule="auto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Portfolio       </w:t>
      </w:r>
      <w:r w:rsidRPr="008E49A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9A5">
        <w:rPr>
          <w:rFonts w:ascii="Times New Roman" w:hAnsi="Times New Roman" w:cs="Times New Roman"/>
          <w:sz w:val="24"/>
          <w:szCs w:val="24"/>
        </w:rPr>
        <w:t xml:space="preserve">  </w:t>
      </w:r>
      <w:r w:rsidRPr="00FE2D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004D5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0" w:history="1">
        <w:r w:rsidR="00004D56" w:rsidRPr="00822D63">
          <w:rPr>
            <w:rStyle w:val="Hyperlink"/>
            <w:rFonts w:ascii="Times New Roman" w:hAnsi="Times New Roman" w:cs="Times New Roman"/>
            <w:sz w:val="22"/>
          </w:rPr>
          <w:t>https://www.novypro.com/profile_projects/gokulraja</w:t>
        </w:r>
      </w:hyperlink>
    </w:p>
    <w:p w14:paraId="3BCA7054" w14:textId="76B40FC1" w:rsidR="00D075D4" w:rsidRDefault="007567B4" w:rsidP="00CB3BF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Qualification</w:t>
      </w:r>
    </w:p>
    <w:p w14:paraId="137D5D0B" w14:textId="77777777" w:rsidR="00CB3BF5" w:rsidRDefault="00CB3BF5" w:rsidP="00517D55">
      <w:pPr>
        <w:pStyle w:val="Heading1"/>
        <w:spacing w:line="276" w:lineRule="auto"/>
        <w:rPr>
          <w:rFonts w:ascii="Times New Roman" w:eastAsia="Meiryo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CF835" wp14:editId="6049B314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309995" cy="6350"/>
                <wp:effectExtent l="0" t="0" r="3365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995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96EC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6pt" to="496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79D51D6E" w14:textId="5BA3FF99" w:rsidR="00DC54A6" w:rsidRPr="00DC54A6" w:rsidRDefault="00DC54A6" w:rsidP="00CB3BF5">
      <w:pPr>
        <w:pStyle w:val="Heading1"/>
        <w:rPr>
          <w:rFonts w:ascii="Times New Roman" w:hAnsi="Times New Roman" w:cs="Times New Roman"/>
          <w:bCs/>
          <w:sz w:val="26"/>
          <w:szCs w:val="26"/>
        </w:rPr>
      </w:pPr>
      <w:r w:rsidRPr="00CB3BF5">
        <w:rPr>
          <w:rFonts w:ascii="Times New Roman" w:eastAsia="Meiryo" w:hAnsi="Times New Roman" w:cs="Times New Roman"/>
          <w:bCs/>
          <w:color w:val="auto"/>
          <w:sz w:val="26"/>
          <w:szCs w:val="26"/>
        </w:rPr>
        <w:t>Muthayammal Engineering College</w:t>
      </w:r>
      <w:r w:rsidR="00CB3BF5">
        <w:rPr>
          <w:rFonts w:ascii="Times New Roman" w:eastAsia="Meiryo" w:hAnsi="Times New Roman" w:cs="Times New Roman"/>
          <w:bCs/>
          <w:color w:val="auto"/>
          <w:sz w:val="26"/>
          <w:szCs w:val="26"/>
        </w:rPr>
        <w:t>, Rasipuram</w:t>
      </w:r>
    </w:p>
    <w:p w14:paraId="7FD6F49A" w14:textId="0D5C6968" w:rsidR="00DC54A6" w:rsidRPr="00DC54A6" w:rsidRDefault="00DC54A6" w:rsidP="00DC54A6">
      <w:pPr>
        <w:spacing w:after="0" w:line="276" w:lineRule="auto"/>
        <w:outlineLvl w:val="3"/>
        <w:rPr>
          <w:rFonts w:ascii="Times New Roman" w:eastAsia="Meiryo" w:hAnsi="Times New Roman" w:cs="Times New Roman"/>
          <w:bCs/>
          <w:color w:val="auto"/>
        </w:rPr>
      </w:pPr>
      <w:r w:rsidRPr="00DC54A6">
        <w:rPr>
          <w:rFonts w:ascii="Times New Roman" w:eastAsia="Meiryo" w:hAnsi="Times New Roman" w:cs="Times New Roman"/>
          <w:b/>
          <w:color w:val="auto"/>
          <w:sz w:val="24"/>
          <w:szCs w:val="24"/>
        </w:rPr>
        <w:t>Programme</w:t>
      </w:r>
      <w:r w:rsidR="000F13C8">
        <w:rPr>
          <w:rFonts w:ascii="Times New Roman" w:eastAsia="Meiryo" w:hAnsi="Times New Roman" w:cs="Times New Roman"/>
          <w:b/>
          <w:color w:val="auto"/>
          <w:sz w:val="24"/>
          <w:szCs w:val="24"/>
        </w:rPr>
        <w:t xml:space="preserve"> &amp; Major</w:t>
      </w:r>
      <w:r>
        <w:rPr>
          <w:rFonts w:ascii="Times New Roman" w:eastAsia="Meiryo" w:hAnsi="Times New Roman" w:cs="Times New Roman"/>
          <w:b/>
          <w:color w:val="auto"/>
          <w:sz w:val="24"/>
          <w:szCs w:val="24"/>
        </w:rPr>
        <w:t xml:space="preserve"> </w:t>
      </w:r>
      <w:r w:rsidRPr="00BB726B">
        <w:rPr>
          <w:rFonts w:ascii="Times New Roman" w:eastAsia="Meiryo" w:hAnsi="Times New Roman" w:cs="Times New Roman"/>
          <w:b/>
          <w:color w:val="auto"/>
        </w:rPr>
        <w:t>:</w:t>
      </w:r>
      <w:r w:rsidRPr="00DC54A6">
        <w:rPr>
          <w:rFonts w:ascii="Times New Roman" w:eastAsia="Meiryo" w:hAnsi="Times New Roman" w:cs="Times New Roman"/>
          <w:bCs/>
          <w:color w:val="auto"/>
        </w:rPr>
        <w:t xml:space="preserve"> B</w:t>
      </w:r>
      <w:r w:rsidR="00517D55">
        <w:rPr>
          <w:rFonts w:ascii="Times New Roman" w:eastAsia="Meiryo" w:hAnsi="Times New Roman" w:cs="Times New Roman"/>
          <w:bCs/>
          <w:color w:val="auto"/>
        </w:rPr>
        <w:t>achelors of Engineering</w:t>
      </w:r>
      <w:r w:rsidR="000F13C8">
        <w:rPr>
          <w:rFonts w:ascii="Times New Roman" w:eastAsia="Meiryo" w:hAnsi="Times New Roman" w:cs="Times New Roman"/>
          <w:bCs/>
          <w:color w:val="auto"/>
        </w:rPr>
        <w:t xml:space="preserve"> &amp; Mechanical Engineering</w:t>
      </w:r>
    </w:p>
    <w:p w14:paraId="0EB59C57" w14:textId="782B9F96" w:rsidR="00DC54A6" w:rsidRPr="00DC54A6" w:rsidRDefault="00DC54A6" w:rsidP="00DC54A6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 w:rsidRPr="00DC54A6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Year Of Passing</w:t>
      </w: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 w:rsidRPr="00DC54A6">
        <w:rPr>
          <w:rFonts w:ascii="Times New Roman" w:eastAsia="Meiryo" w:hAnsi="Times New Roman" w:cs="Times New Roman"/>
          <w:b/>
          <w:bCs/>
          <w:color w:val="auto"/>
        </w:rPr>
        <w:t xml:space="preserve">: </w:t>
      </w:r>
      <w:r w:rsidRPr="00DC54A6">
        <w:rPr>
          <w:rFonts w:ascii="Times New Roman" w:eastAsia="Meiryo" w:hAnsi="Times New Roman" w:cs="Times New Roman"/>
          <w:color w:val="auto"/>
        </w:rPr>
        <w:t>2022</w:t>
      </w:r>
    </w:p>
    <w:p w14:paraId="683B69AE" w14:textId="66508A5B" w:rsidR="00DC54A6" w:rsidRPr="00DC54A6" w:rsidRDefault="00DC54A6" w:rsidP="00DC54A6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 w:rsidRPr="00DC54A6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C</w:t>
      </w: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GPA </w:t>
      </w:r>
      <w:r w:rsidRPr="00DC54A6">
        <w:rPr>
          <w:rFonts w:ascii="Times New Roman" w:eastAsia="Meiryo" w:hAnsi="Times New Roman" w:cs="Times New Roman"/>
          <w:b/>
          <w:bCs/>
          <w:color w:val="auto"/>
        </w:rPr>
        <w:t xml:space="preserve">: </w:t>
      </w:r>
      <w:r w:rsidRPr="00DC54A6">
        <w:rPr>
          <w:rFonts w:ascii="Times New Roman" w:eastAsia="Meiryo" w:hAnsi="Times New Roman" w:cs="Times New Roman"/>
          <w:color w:val="auto"/>
        </w:rPr>
        <w:t>7.</w:t>
      </w:r>
      <w:r w:rsidR="00131CF8">
        <w:rPr>
          <w:rFonts w:ascii="Times New Roman" w:eastAsia="Meiryo" w:hAnsi="Times New Roman" w:cs="Times New Roman"/>
          <w:color w:val="auto"/>
        </w:rPr>
        <w:t>7</w:t>
      </w:r>
    </w:p>
    <w:p w14:paraId="50E6CEDA" w14:textId="331B6546" w:rsidR="007567B4" w:rsidRDefault="00862749" w:rsidP="00517D55">
      <w:pPr>
        <w:pStyle w:val="Heading1"/>
        <w:rPr>
          <w:rFonts w:ascii="Times New Roman" w:hAnsi="Times New Roman" w:cs="Times New Roman"/>
          <w:noProof/>
        </w:rPr>
      </w:pPr>
      <w:r>
        <w:t>Work Experience</w:t>
      </w:r>
    </w:p>
    <w:p w14:paraId="3D08F071" w14:textId="09E3AC79" w:rsidR="00517D55" w:rsidRDefault="00517D55" w:rsidP="00517D55">
      <w:pPr>
        <w:pStyle w:val="Heading1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C4AD6" wp14:editId="4D458052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28015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1867FD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3pt,3.1pt" to="93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2CB8BAAF" w14:textId="2BEEF791" w:rsidR="0032455D" w:rsidRPr="0032455D" w:rsidRDefault="006B78AE" w:rsidP="00F741A2">
      <w:pPr>
        <w:spacing w:after="0" w:line="360" w:lineRule="auto"/>
        <w:outlineLvl w:val="3"/>
        <w:rPr>
          <w:rFonts w:ascii="Times New Roman" w:eastAsia="Meiryo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Meiryo" w:hAnsi="Times New Roman" w:cs="Times New Roman"/>
          <w:b/>
          <w:color w:val="auto"/>
          <w:sz w:val="28"/>
          <w:szCs w:val="28"/>
        </w:rPr>
        <w:t>Yoshops.com</w:t>
      </w:r>
      <w:r w:rsidR="00E71EB2">
        <w:rPr>
          <w:rFonts w:ascii="Times New Roman" w:eastAsia="Meiryo" w:hAnsi="Times New Roman" w:cs="Times New Roman"/>
          <w:b/>
          <w:color w:val="auto"/>
          <w:sz w:val="28"/>
          <w:szCs w:val="28"/>
        </w:rPr>
        <w:t>, Chennai.</w:t>
      </w:r>
    </w:p>
    <w:p w14:paraId="45DE9993" w14:textId="7847CC92" w:rsidR="0032455D" w:rsidRPr="0032455D" w:rsidRDefault="00517D55" w:rsidP="00517D55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Job Title</w:t>
      </w:r>
      <w:r w:rsidR="0032455D"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:</w:t>
      </w:r>
      <w:r w:rsidR="006B78AE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 w:rsidR="006B78AE" w:rsidRPr="006B78AE">
        <w:rPr>
          <w:rFonts w:ascii="Times New Roman" w:eastAsia="Meiryo" w:hAnsi="Times New Roman" w:cs="Times New Roman"/>
          <w:color w:val="auto"/>
        </w:rPr>
        <w:t>DATA ANALYST</w:t>
      </w:r>
      <w:r w:rsidR="0032455D"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 w:rsidR="0032455D" w:rsidRPr="0032455D">
        <w:rPr>
          <w:rFonts w:ascii="Times New Roman" w:eastAsia="Meiryo" w:hAnsi="Times New Roman" w:cs="Times New Roman"/>
          <w:color w:val="auto"/>
        </w:rPr>
        <w:t>INTERN</w:t>
      </w:r>
      <w:r w:rsidR="00CF053C">
        <w:rPr>
          <w:rFonts w:ascii="Times New Roman" w:eastAsia="Meiryo" w:hAnsi="Times New Roman" w:cs="Times New Roman"/>
          <w:color w:val="auto"/>
        </w:rPr>
        <w:t>.</w:t>
      </w:r>
    </w:p>
    <w:p w14:paraId="1428267D" w14:textId="62090BF0" w:rsidR="00A4052A" w:rsidRPr="0032455D" w:rsidRDefault="006B78AE" w:rsidP="00445AB2">
      <w:pPr>
        <w:spacing w:after="0" w:line="360" w:lineRule="auto"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>Nov</w:t>
      </w:r>
      <w:r w:rsidR="0032455D" w:rsidRPr="0032455D">
        <w:rPr>
          <w:rFonts w:ascii="Times New Roman" w:eastAsia="Meiryo" w:hAnsi="Times New Roman" w:cs="Times New Roman"/>
          <w:color w:val="auto"/>
        </w:rPr>
        <w:t xml:space="preserve"> </w:t>
      </w:r>
      <w:r w:rsidR="00DF3BB8">
        <w:rPr>
          <w:rFonts w:ascii="Times New Roman" w:eastAsia="Meiryo" w:hAnsi="Times New Roman" w:cs="Times New Roman"/>
          <w:color w:val="auto"/>
        </w:rPr>
        <w:t xml:space="preserve">28 </w:t>
      </w:r>
      <w:r w:rsidR="0032455D" w:rsidRPr="0032455D">
        <w:rPr>
          <w:rFonts w:ascii="Times New Roman" w:eastAsia="Meiryo" w:hAnsi="Times New Roman" w:cs="Times New Roman"/>
          <w:color w:val="auto"/>
        </w:rPr>
        <w:t xml:space="preserve">2022 – </w:t>
      </w:r>
      <w:r>
        <w:rPr>
          <w:rFonts w:ascii="Times New Roman" w:eastAsia="Meiryo" w:hAnsi="Times New Roman" w:cs="Times New Roman"/>
          <w:color w:val="auto"/>
        </w:rPr>
        <w:t>Jan</w:t>
      </w:r>
      <w:r w:rsidR="0032455D" w:rsidRPr="0032455D">
        <w:rPr>
          <w:rFonts w:ascii="Times New Roman" w:eastAsia="Meiryo" w:hAnsi="Times New Roman" w:cs="Times New Roman"/>
          <w:color w:val="auto"/>
        </w:rPr>
        <w:t xml:space="preserve"> </w:t>
      </w:r>
      <w:r w:rsidR="00DF3BB8">
        <w:rPr>
          <w:rFonts w:ascii="Times New Roman" w:eastAsia="Meiryo" w:hAnsi="Times New Roman" w:cs="Times New Roman"/>
          <w:color w:val="auto"/>
        </w:rPr>
        <w:t xml:space="preserve">28 </w:t>
      </w:r>
      <w:r w:rsidR="0032455D" w:rsidRPr="0032455D">
        <w:rPr>
          <w:rFonts w:ascii="Times New Roman" w:eastAsia="Meiryo" w:hAnsi="Times New Roman" w:cs="Times New Roman"/>
          <w:color w:val="auto"/>
        </w:rPr>
        <w:t>202</w:t>
      </w:r>
      <w:r w:rsidR="00CF053C">
        <w:rPr>
          <w:rFonts w:ascii="Times New Roman" w:eastAsia="Meiryo" w:hAnsi="Times New Roman" w:cs="Times New Roman"/>
          <w:color w:val="auto"/>
        </w:rPr>
        <w:t>3</w:t>
      </w:r>
    </w:p>
    <w:p w14:paraId="3C926907" w14:textId="77777777" w:rsidR="00066F99" w:rsidRDefault="00066F99" w:rsidP="00066F99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 w:rsidRPr="00066F99">
        <w:rPr>
          <w:rFonts w:ascii="Times New Roman" w:eastAsia="Meiryo" w:hAnsi="Times New Roman" w:cs="Times New Roman"/>
          <w:color w:val="auto"/>
        </w:rPr>
        <w:t>Successfully completed an intensive internship program in Microsoft Power BI, gaining expertise in data visualization, report creation, and dashboard design.</w:t>
      </w:r>
    </w:p>
    <w:p w14:paraId="4C5A5BFF" w14:textId="24D5E3D7" w:rsidR="00066F99" w:rsidRPr="00066F99" w:rsidRDefault="00066F99" w:rsidP="00066F99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 w:rsidRPr="00066F99">
        <w:rPr>
          <w:rFonts w:ascii="Times New Roman" w:eastAsia="Meiryo" w:hAnsi="Times New Roman" w:cs="Times New Roman"/>
          <w:color w:val="auto"/>
        </w:rPr>
        <w:t>Acquired proficiency in essential data analysis tools such as Python, NumPy, Pandas, Matplotlib, Seaborn, SQL, and MS Excel, improving my data manipulation and statistical analysis skills.</w:t>
      </w:r>
    </w:p>
    <w:p w14:paraId="4EE4CBC9" w14:textId="30D09113" w:rsidR="000F13C8" w:rsidRPr="0032455D" w:rsidRDefault="000F13C8" w:rsidP="000F13C8">
      <w:pPr>
        <w:spacing w:after="0" w:line="360" w:lineRule="auto"/>
        <w:outlineLvl w:val="3"/>
        <w:rPr>
          <w:rFonts w:ascii="Times New Roman" w:eastAsia="Meiryo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Meiryo" w:hAnsi="Times New Roman" w:cs="Times New Roman"/>
          <w:b/>
          <w:color w:val="auto"/>
          <w:sz w:val="28"/>
          <w:szCs w:val="28"/>
        </w:rPr>
        <w:t>The Sparks Foundation, Singapore.</w:t>
      </w:r>
    </w:p>
    <w:p w14:paraId="3A6AD023" w14:textId="39F1BF3D" w:rsidR="000F13C8" w:rsidRPr="0032455D" w:rsidRDefault="000F13C8" w:rsidP="000F13C8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Job Title:</w:t>
      </w: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B78AE">
        <w:rPr>
          <w:rFonts w:ascii="Times New Roman" w:eastAsia="Meiryo" w:hAnsi="Times New Roman" w:cs="Times New Roman"/>
          <w:color w:val="auto"/>
        </w:rPr>
        <w:t xml:space="preserve">DATA </w:t>
      </w:r>
      <w:r>
        <w:rPr>
          <w:rFonts w:ascii="Times New Roman" w:eastAsia="Meiryo" w:hAnsi="Times New Roman" w:cs="Times New Roman"/>
          <w:color w:val="auto"/>
        </w:rPr>
        <w:t>SCIENCE AND BUSSINESS ANALYTICS INTERN.</w:t>
      </w:r>
    </w:p>
    <w:p w14:paraId="2EBF9AB2" w14:textId="5B13A4AB" w:rsidR="000F13C8" w:rsidRPr="0032455D" w:rsidRDefault="000F13C8" w:rsidP="000F13C8">
      <w:pPr>
        <w:spacing w:after="0" w:line="360" w:lineRule="auto"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>Feb</w:t>
      </w:r>
      <w:r w:rsidRPr="0032455D">
        <w:rPr>
          <w:rFonts w:ascii="Times New Roman" w:eastAsia="Meiryo" w:hAnsi="Times New Roman" w:cs="Times New Roman"/>
          <w:color w:val="auto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 xml:space="preserve">25 </w:t>
      </w:r>
      <w:r w:rsidRPr="0032455D">
        <w:rPr>
          <w:rFonts w:ascii="Times New Roman" w:eastAsia="Meiryo" w:hAnsi="Times New Roman" w:cs="Times New Roman"/>
          <w:color w:val="auto"/>
        </w:rPr>
        <w:t>20</w:t>
      </w:r>
      <w:r>
        <w:rPr>
          <w:rFonts w:ascii="Times New Roman" w:eastAsia="Meiryo" w:hAnsi="Times New Roman" w:cs="Times New Roman"/>
          <w:color w:val="auto"/>
        </w:rPr>
        <w:t>23</w:t>
      </w:r>
      <w:r w:rsidRPr="0032455D">
        <w:rPr>
          <w:rFonts w:ascii="Times New Roman" w:eastAsia="Meiryo" w:hAnsi="Times New Roman" w:cs="Times New Roman"/>
          <w:color w:val="auto"/>
        </w:rPr>
        <w:t xml:space="preserve"> – </w:t>
      </w:r>
      <w:r>
        <w:rPr>
          <w:rFonts w:ascii="Times New Roman" w:eastAsia="Meiryo" w:hAnsi="Times New Roman" w:cs="Times New Roman"/>
          <w:color w:val="auto"/>
        </w:rPr>
        <w:t>Mar</w:t>
      </w:r>
      <w:r w:rsidRPr="0032455D">
        <w:rPr>
          <w:rFonts w:ascii="Times New Roman" w:eastAsia="Meiryo" w:hAnsi="Times New Roman" w:cs="Times New Roman"/>
          <w:color w:val="auto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 xml:space="preserve">25 </w:t>
      </w:r>
      <w:r w:rsidRPr="0032455D">
        <w:rPr>
          <w:rFonts w:ascii="Times New Roman" w:eastAsia="Meiryo" w:hAnsi="Times New Roman" w:cs="Times New Roman"/>
          <w:color w:val="auto"/>
        </w:rPr>
        <w:t>202</w:t>
      </w:r>
      <w:r>
        <w:rPr>
          <w:rFonts w:ascii="Times New Roman" w:eastAsia="Meiryo" w:hAnsi="Times New Roman" w:cs="Times New Roman"/>
          <w:color w:val="auto"/>
        </w:rPr>
        <w:t>3</w:t>
      </w:r>
    </w:p>
    <w:p w14:paraId="0775A533" w14:textId="36089E72" w:rsidR="00C713EC" w:rsidRDefault="00C713EC" w:rsidP="000F13C8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 w:rsidRPr="00C713EC">
        <w:rPr>
          <w:rFonts w:ascii="Times New Roman" w:eastAsia="Meiryo" w:hAnsi="Times New Roman" w:cs="Times New Roman"/>
          <w:color w:val="auto"/>
        </w:rPr>
        <w:t>Worked on two challenging projects that required me to leverage Power BI and Python libraries to analyze complex datasets, draw insights,</w:t>
      </w:r>
      <w:r w:rsidR="00AA5908">
        <w:rPr>
          <w:rFonts w:ascii="Times New Roman" w:eastAsia="Meiryo" w:hAnsi="Times New Roman" w:cs="Times New Roman"/>
          <w:color w:val="auto"/>
        </w:rPr>
        <w:t xml:space="preserve"> and patterns.</w:t>
      </w:r>
    </w:p>
    <w:p w14:paraId="60D03497" w14:textId="315EE9C6" w:rsidR="000F13C8" w:rsidRDefault="000F13C8" w:rsidP="000F13C8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>Tools</w:t>
      </w:r>
      <w:r w:rsidR="00D7431E">
        <w:rPr>
          <w:rFonts w:ascii="Times New Roman" w:eastAsia="Meiryo" w:hAnsi="Times New Roman" w:cs="Times New Roman"/>
          <w:color w:val="auto"/>
        </w:rPr>
        <w:t xml:space="preserve"> and skills</w:t>
      </w:r>
      <w:r>
        <w:rPr>
          <w:rFonts w:ascii="Times New Roman" w:eastAsia="Meiryo" w:hAnsi="Times New Roman" w:cs="Times New Roman"/>
          <w:color w:val="auto"/>
        </w:rPr>
        <w:t xml:space="preserve"> learned additionally Git, Git Hub,</w:t>
      </w:r>
      <w:r w:rsidR="00AA5908">
        <w:rPr>
          <w:rFonts w:ascii="Times New Roman" w:eastAsia="Meiryo" w:hAnsi="Times New Roman" w:cs="Times New Roman"/>
          <w:color w:val="auto"/>
        </w:rPr>
        <w:t xml:space="preserve"> Data analysis and Data science.</w:t>
      </w:r>
    </w:p>
    <w:p w14:paraId="494A7AB6" w14:textId="21440FCA" w:rsidR="00D7431E" w:rsidRPr="0032455D" w:rsidRDefault="00D7431E" w:rsidP="00D7431E">
      <w:pPr>
        <w:spacing w:after="0" w:line="360" w:lineRule="auto"/>
        <w:outlineLvl w:val="3"/>
        <w:rPr>
          <w:rFonts w:ascii="Times New Roman" w:eastAsia="Meiryo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Meiryo" w:hAnsi="Times New Roman" w:cs="Times New Roman"/>
          <w:b/>
          <w:color w:val="auto"/>
          <w:sz w:val="28"/>
          <w:szCs w:val="28"/>
        </w:rPr>
        <w:t>Code Clause, Pune.</w:t>
      </w:r>
    </w:p>
    <w:p w14:paraId="49527D6C" w14:textId="5924D473" w:rsidR="00D7431E" w:rsidRPr="0032455D" w:rsidRDefault="00D7431E" w:rsidP="00D7431E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Job Title:</w:t>
      </w: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>ARTIFICIAL INTELLIGENCE</w:t>
      </w:r>
      <w:r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2455D">
        <w:rPr>
          <w:rFonts w:ascii="Times New Roman" w:eastAsia="Meiryo" w:hAnsi="Times New Roman" w:cs="Times New Roman"/>
          <w:color w:val="auto"/>
        </w:rPr>
        <w:t>INTERN</w:t>
      </w:r>
      <w:r>
        <w:rPr>
          <w:rFonts w:ascii="Times New Roman" w:eastAsia="Meiryo" w:hAnsi="Times New Roman" w:cs="Times New Roman"/>
          <w:color w:val="auto"/>
        </w:rPr>
        <w:t>.</w:t>
      </w:r>
    </w:p>
    <w:p w14:paraId="5F87628A" w14:textId="213B2E5E" w:rsidR="00BD0FE7" w:rsidRDefault="00D7431E" w:rsidP="00BD0FE7">
      <w:pPr>
        <w:spacing w:after="0" w:line="360" w:lineRule="auto"/>
      </w:pPr>
      <w:r>
        <w:rPr>
          <w:rFonts w:ascii="Times New Roman" w:eastAsia="Meiryo" w:hAnsi="Times New Roman" w:cs="Times New Roman"/>
          <w:color w:val="auto"/>
        </w:rPr>
        <w:t>Apr</w:t>
      </w:r>
      <w:r w:rsidRPr="0032455D">
        <w:rPr>
          <w:rFonts w:ascii="Times New Roman" w:eastAsia="Meiryo" w:hAnsi="Times New Roman" w:cs="Times New Roman"/>
          <w:color w:val="auto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 xml:space="preserve">1 </w:t>
      </w:r>
      <w:r w:rsidRPr="0032455D">
        <w:rPr>
          <w:rFonts w:ascii="Times New Roman" w:eastAsia="Meiryo" w:hAnsi="Times New Roman" w:cs="Times New Roman"/>
          <w:color w:val="auto"/>
        </w:rPr>
        <w:t xml:space="preserve">2022 – </w:t>
      </w:r>
      <w:r>
        <w:rPr>
          <w:rFonts w:ascii="Times New Roman" w:eastAsia="Meiryo" w:hAnsi="Times New Roman" w:cs="Times New Roman"/>
          <w:color w:val="auto"/>
        </w:rPr>
        <w:t>Present</w:t>
      </w:r>
      <w:r w:rsidR="00BD0FE7">
        <w:t> </w:t>
      </w:r>
    </w:p>
    <w:p w14:paraId="766E9307" w14:textId="211871F6" w:rsidR="00AA5908" w:rsidRPr="00AA5908" w:rsidRDefault="00AA5908" w:rsidP="00AA590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Meiryo" w:hAnsi="Times New Roman" w:cs="Times New Roman"/>
          <w:color w:val="auto"/>
        </w:rPr>
      </w:pPr>
      <w:r w:rsidRPr="00AA5908">
        <w:rPr>
          <w:rFonts w:ascii="Times New Roman" w:eastAsia="Meiryo" w:hAnsi="Times New Roman" w:cs="Times New Roman"/>
          <w:color w:val="auto"/>
        </w:rPr>
        <w:t>Currently enrolled in an exciting internship program focused on artificial intelligence, where I'm exploring cutting-edge AI technologies, developing machine learning models, and gaining hands-on experience in natural language processing, computer vision, and deep learning.</w:t>
      </w:r>
    </w:p>
    <w:p w14:paraId="12B7A900" w14:textId="03BF28D4" w:rsidR="00E87932" w:rsidRDefault="00E87932" w:rsidP="00E87932">
      <w:pPr>
        <w:pStyle w:val="Heading1"/>
        <w:spacing w:line="360" w:lineRule="auto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B1A70" wp14:editId="0EFCD262">
                <wp:simplePos x="0" y="0"/>
                <wp:positionH relativeFrom="margin">
                  <wp:align>left</wp:align>
                </wp:positionH>
                <wp:positionV relativeFrom="paragraph">
                  <wp:posOffset>273803</wp:posOffset>
                </wp:positionV>
                <wp:extent cx="6280150" cy="19050"/>
                <wp:effectExtent l="0" t="0" r="25400" b="1905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2B1C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94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" strokecolor="#39a5b7 [3204]" strokeweight="1.5pt">
                <v:stroke joinstyle="miter"/>
                <w10:wrap type="topAndBottom" anchorx="margin"/>
              </v:line>
            </w:pict>
          </mc:Fallback>
        </mc:AlternateContent>
      </w:r>
      <w:r>
        <w:t>Course</w:t>
      </w:r>
    </w:p>
    <w:p w14:paraId="43D6DCB0" w14:textId="672753E1" w:rsidR="00E87932" w:rsidRPr="0032455D" w:rsidRDefault="00E87932" w:rsidP="00E87932">
      <w:pPr>
        <w:spacing w:after="0" w:line="360" w:lineRule="auto"/>
        <w:outlineLvl w:val="3"/>
        <w:rPr>
          <w:rFonts w:ascii="Times New Roman" w:eastAsia="Meiryo" w:hAnsi="Times New Roman" w:cs="Times New Roman"/>
          <w:b/>
          <w:color w:val="auto"/>
          <w:sz w:val="28"/>
          <w:szCs w:val="28"/>
        </w:rPr>
      </w:pPr>
      <w:r>
        <w:t> </w:t>
      </w:r>
      <w:r>
        <w:rPr>
          <w:rFonts w:ascii="Times New Roman" w:eastAsia="Meiryo" w:hAnsi="Times New Roman" w:cs="Times New Roman"/>
          <w:b/>
          <w:color w:val="auto"/>
          <w:sz w:val="28"/>
          <w:szCs w:val="28"/>
        </w:rPr>
        <w:t>OneData Software Solutions, Coimbatore.</w:t>
      </w:r>
    </w:p>
    <w:p w14:paraId="24DD1991" w14:textId="060E76CD" w:rsidR="00E87932" w:rsidRPr="0032455D" w:rsidRDefault="00E87932" w:rsidP="00E87932">
      <w:pPr>
        <w:spacing w:after="0" w:line="276" w:lineRule="auto"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>Course</w:t>
      </w:r>
      <w:r w:rsidRPr="0032455D"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Title:</w:t>
      </w:r>
      <w:r>
        <w:rPr>
          <w:rFonts w:ascii="Times New Roman" w:eastAsia="Meiryo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>Artificial Intelligence and Machine Learning.</w:t>
      </w:r>
    </w:p>
    <w:p w14:paraId="67FEB4F1" w14:textId="0D738EBA" w:rsidR="00E87932" w:rsidRDefault="00E87932" w:rsidP="00FF7A05">
      <w:pPr>
        <w:spacing w:after="0" w:line="360" w:lineRule="auto"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>Jan</w:t>
      </w:r>
      <w:r w:rsidRPr="0032455D">
        <w:rPr>
          <w:rFonts w:ascii="Times New Roman" w:eastAsia="Meiryo" w:hAnsi="Times New Roman" w:cs="Times New Roman"/>
          <w:color w:val="auto"/>
        </w:rPr>
        <w:t xml:space="preserve"> </w:t>
      </w:r>
      <w:r>
        <w:rPr>
          <w:rFonts w:ascii="Times New Roman" w:eastAsia="Meiryo" w:hAnsi="Times New Roman" w:cs="Times New Roman"/>
          <w:color w:val="auto"/>
        </w:rPr>
        <w:t xml:space="preserve">26 </w:t>
      </w:r>
      <w:r w:rsidRPr="0032455D">
        <w:rPr>
          <w:rFonts w:ascii="Times New Roman" w:eastAsia="Meiryo" w:hAnsi="Times New Roman" w:cs="Times New Roman"/>
          <w:color w:val="auto"/>
        </w:rPr>
        <w:t xml:space="preserve">2022 – </w:t>
      </w:r>
      <w:r>
        <w:rPr>
          <w:rFonts w:ascii="Times New Roman" w:eastAsia="Meiryo" w:hAnsi="Times New Roman" w:cs="Times New Roman"/>
          <w:color w:val="auto"/>
        </w:rPr>
        <w:t>Present</w:t>
      </w:r>
    </w:p>
    <w:p w14:paraId="4E0ECB7A" w14:textId="1A8AE67A" w:rsidR="00BD0FE7" w:rsidRDefault="00E87932" w:rsidP="007522EE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>Tools</w:t>
      </w:r>
      <w:r w:rsidR="00FF7A05">
        <w:rPr>
          <w:rFonts w:ascii="Times New Roman" w:eastAsia="Meiryo" w:hAnsi="Times New Roman" w:cs="Times New Roman"/>
          <w:color w:val="auto"/>
        </w:rPr>
        <w:t xml:space="preserve"> and technologies</w:t>
      </w:r>
      <w:r>
        <w:rPr>
          <w:rFonts w:ascii="Times New Roman" w:eastAsia="Meiryo" w:hAnsi="Times New Roman" w:cs="Times New Roman"/>
          <w:color w:val="auto"/>
        </w:rPr>
        <w:t xml:space="preserve"> learned Python, NumPy, Pandas, Matplotlib, Seaborn</w:t>
      </w:r>
      <w:r w:rsidR="00FF7A05">
        <w:rPr>
          <w:rFonts w:ascii="Times New Roman" w:eastAsia="Meiryo" w:hAnsi="Times New Roman" w:cs="Times New Roman"/>
          <w:color w:val="auto"/>
        </w:rPr>
        <w:t>, Sci-kit learn, Informatica power center, Git and GitHub.</w:t>
      </w:r>
    </w:p>
    <w:p w14:paraId="158AA21D" w14:textId="028D17B8" w:rsidR="00FF7A05" w:rsidRPr="00E87932" w:rsidRDefault="00FF7A05" w:rsidP="007522EE">
      <w:pPr>
        <w:numPr>
          <w:ilvl w:val="0"/>
          <w:numId w:val="25"/>
        </w:numPr>
        <w:spacing w:after="0" w:line="360" w:lineRule="auto"/>
        <w:contextualSpacing/>
        <w:rPr>
          <w:rFonts w:ascii="Times New Roman" w:eastAsia="Meiryo" w:hAnsi="Times New Roman" w:cs="Times New Roman"/>
          <w:color w:val="auto"/>
        </w:rPr>
      </w:pPr>
      <w:r>
        <w:rPr>
          <w:rFonts w:ascii="Times New Roman" w:eastAsia="Meiryo" w:hAnsi="Times New Roman" w:cs="Times New Roman"/>
          <w:color w:val="auto"/>
        </w:rPr>
        <w:t xml:space="preserve">Data Analysis, </w:t>
      </w:r>
      <w:r w:rsidR="00AA5908">
        <w:rPr>
          <w:rFonts w:ascii="Times New Roman" w:eastAsia="Meiryo" w:hAnsi="Times New Roman" w:cs="Times New Roman"/>
          <w:color w:val="auto"/>
        </w:rPr>
        <w:t>EDA, Data</w:t>
      </w:r>
      <w:r>
        <w:rPr>
          <w:rFonts w:ascii="Times New Roman" w:eastAsia="Meiryo" w:hAnsi="Times New Roman" w:cs="Times New Roman"/>
          <w:color w:val="auto"/>
        </w:rPr>
        <w:t xml:space="preserve"> Visualization, Machine Learning, ETL, Version Control.</w:t>
      </w:r>
    </w:p>
    <w:p w14:paraId="60B02675" w14:textId="4B105EB9" w:rsidR="007522EE" w:rsidRDefault="007522EE" w:rsidP="007522EE">
      <w:pPr>
        <w:pStyle w:val="Heading1"/>
        <w:rPr>
          <w:rFonts w:ascii="Times New Roman" w:hAnsi="Times New Roman" w:cs="Times New Roman"/>
          <w:noProof/>
        </w:rPr>
      </w:pPr>
      <w:r>
        <w:t>Personal Project</w:t>
      </w:r>
    </w:p>
    <w:p w14:paraId="70496640" w14:textId="2672AC09" w:rsidR="007522EE" w:rsidRDefault="007522EE" w:rsidP="007522EE">
      <w:pPr>
        <w:pStyle w:val="Heading1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E2600" wp14:editId="3ED4B42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28015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11CA608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3pt,3.1pt" to="93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6BD82BCC" w14:textId="15C9136E" w:rsidR="000C681C" w:rsidRPr="00957191" w:rsidRDefault="00646104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Hospitals General and ICU beds Analysis</w:t>
      </w:r>
      <w:r w:rsidR="000C681C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using Power BI.</w:t>
      </w:r>
    </w:p>
    <w:p w14:paraId="1885687F" w14:textId="1B0D646E" w:rsidR="000C681C" w:rsidRPr="00957191" w:rsidRDefault="000C681C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       Project link: </w:t>
      </w:r>
      <w:hyperlink r:id="rId11" w:history="1">
        <w:r w:rsidRPr="00957191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https://www.novypro.com/project/hospital-and-beds-report</w:t>
        </w:r>
      </w:hyperlink>
    </w:p>
    <w:p w14:paraId="3BDFD010" w14:textId="4DC3CE8F" w:rsidR="00172C3C" w:rsidRPr="00957191" w:rsidRDefault="00172C3C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Video Games Sales Analysis using Power BI</w:t>
      </w:r>
      <w:r w:rsidR="00BD0FE7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.</w:t>
      </w:r>
    </w:p>
    <w:p w14:paraId="7D60CD9B" w14:textId="4EB89F0B" w:rsidR="00173D13" w:rsidRPr="00957191" w:rsidRDefault="00173D13" w:rsidP="00004D56">
      <w:pPr>
        <w:pStyle w:val="Heading1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color w:val="auto"/>
          <w:sz w:val="22"/>
          <w:szCs w:val="22"/>
        </w:rPr>
        <w:t xml:space="preserve">       </w:t>
      </w: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Git hub link:</w:t>
      </w:r>
      <w:r w:rsidRPr="00957191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Pr="00957191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https://github.com/gokulrajar15/Video-Game-analysis-using-power-BI</w:t>
        </w:r>
      </w:hyperlink>
    </w:p>
    <w:p w14:paraId="00629A3D" w14:textId="41B4D1C6" w:rsidR="00172C3C" w:rsidRPr="00957191" w:rsidRDefault="00172C3C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Superstore </w:t>
      </w:r>
      <w:r w:rsidR="00242ED7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S</w:t>
      </w: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ales Analysis using Python Libraries</w:t>
      </w:r>
      <w:r w:rsidR="00BD0FE7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.</w:t>
      </w:r>
    </w:p>
    <w:p w14:paraId="3AB4AFE7" w14:textId="38BE21BD" w:rsidR="00173D13" w:rsidRPr="00957191" w:rsidRDefault="00173D13" w:rsidP="00004D56">
      <w:pPr>
        <w:pStyle w:val="Heading1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       Git hub link:</w:t>
      </w:r>
      <w:r w:rsidRPr="00957191">
        <w:rPr>
          <w:rFonts w:ascii="Times New Roman" w:hAnsi="Times New Roman" w:cs="Times New Roman"/>
          <w:sz w:val="22"/>
          <w:szCs w:val="22"/>
        </w:rPr>
        <w:t xml:space="preserve"> </w:t>
      </w:r>
      <w:hyperlink r:id="rId13" w:history="1">
        <w:r w:rsidRPr="00957191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https://github.com/gokulrajar15/Super-store-project-using-python</w:t>
        </w:r>
      </w:hyperlink>
    </w:p>
    <w:p w14:paraId="5833E355" w14:textId="50E061AF" w:rsidR="00172C3C" w:rsidRPr="00957191" w:rsidRDefault="00172C3C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Global Terrorism Analysis using Power B</w:t>
      </w:r>
      <w:r w:rsidR="00F63BB9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I</w:t>
      </w:r>
      <w:r w:rsidR="00BD0FE7"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.</w:t>
      </w:r>
    </w:p>
    <w:p w14:paraId="6D04BE1B" w14:textId="4096D221" w:rsidR="00173D13" w:rsidRPr="00957191" w:rsidRDefault="00173D13" w:rsidP="00004D56">
      <w:pPr>
        <w:pStyle w:val="Heading1"/>
        <w:spacing w:line="276" w:lineRule="auto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 w:rsidRP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       Git hub link:</w:t>
      </w:r>
      <w:r w:rsidRPr="00957191">
        <w:rPr>
          <w:rFonts w:ascii="Times New Roman" w:hAnsi="Times New Roman" w:cs="Times New Roman"/>
          <w:sz w:val="22"/>
          <w:szCs w:val="22"/>
        </w:rPr>
        <w:t xml:space="preserve"> </w:t>
      </w:r>
      <w:hyperlink r:id="rId14" w:history="1">
        <w:r w:rsidRPr="00957191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https://github.com/gokulrajar15/Global-Terrorism-Analysis-Using-Power-BI</w:t>
        </w:r>
      </w:hyperlink>
    </w:p>
    <w:p w14:paraId="635E609B" w14:textId="117D41FF" w:rsidR="00172C3C" w:rsidRPr="00BD0FE7" w:rsidRDefault="00242ED7" w:rsidP="00BD0FE7">
      <w:pPr>
        <w:pStyle w:val="Heading1"/>
        <w:tabs>
          <w:tab w:val="left" w:pos="142"/>
        </w:tabs>
        <w:ind w:left="284"/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63BB9">
        <w:rPr>
          <w:rFonts w:ascii="Times New Roman" w:hAnsi="Times New Roman" w:cs="Times New Roman"/>
          <w:color w:val="auto"/>
          <w:sz w:val="24"/>
          <w:szCs w:val="24"/>
        </w:rPr>
        <w:t xml:space="preserve">          </w:t>
      </w:r>
    </w:p>
    <w:p w14:paraId="6C303794" w14:textId="5D8B1635" w:rsidR="00A4052A" w:rsidRDefault="00A4052A" w:rsidP="00A4052A">
      <w:pPr>
        <w:pStyle w:val="Heading1"/>
        <w:rPr>
          <w:rFonts w:ascii="Times New Roman" w:hAnsi="Times New Roman" w:cs="Times New Roman"/>
          <w:noProof/>
        </w:rPr>
      </w:pPr>
      <w:r>
        <w:t>Technical Skills</w:t>
      </w:r>
    </w:p>
    <w:p w14:paraId="63DBD987" w14:textId="0B369511" w:rsidR="007F7EE1" w:rsidRDefault="00A4052A" w:rsidP="007F7EE1">
      <w:pPr>
        <w:pStyle w:val="Heading1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27619" wp14:editId="385945EB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28015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79080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3pt,3.1pt" to="93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4D4CA590" w14:textId="5EE3A816" w:rsidR="004E524E" w:rsidRDefault="00BB726B" w:rsidP="004E524E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Microsoft Power BI</w:t>
      </w:r>
      <w:r w:rsidR="00124CD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, Tableau</w:t>
      </w:r>
    </w:p>
    <w:p w14:paraId="5EB42A02" w14:textId="1904A68F" w:rsidR="00957191" w:rsidRDefault="00957191" w:rsidP="004E524E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Machine Learning (Sci-kit learn)</w:t>
      </w:r>
    </w:p>
    <w:p w14:paraId="1826D5B1" w14:textId="70EF2B05" w:rsidR="00A5224C" w:rsidRPr="00130600" w:rsidRDefault="00BB726B" w:rsidP="00130600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Python (NumPy, Pandas, Matplotlib, Seaborn,</w:t>
      </w:r>
      <w:r w:rsidR="00B366B8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Plotly and </w:t>
      </w:r>
      <w:r w:rsidR="001E748B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C</w:t>
      </w:r>
      <w:r w:rsidR="00B366B8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ufflinks,</w:t>
      </w:r>
      <w:r w:rsidR="00957191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Oops)</w:t>
      </w:r>
    </w:p>
    <w:p w14:paraId="57A605F9" w14:textId="54FE1556" w:rsidR="00BB726B" w:rsidRDefault="00BB726B" w:rsidP="004E524E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Java (Oops)</w:t>
      </w:r>
    </w:p>
    <w:p w14:paraId="5A8C3AA8" w14:textId="6940B2AE" w:rsidR="00BB726B" w:rsidRDefault="00BB726B" w:rsidP="004E524E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Microsoft Excel</w:t>
      </w:r>
    </w:p>
    <w:p w14:paraId="58885F43" w14:textId="3071F326" w:rsidR="00BB726B" w:rsidRDefault="008250CD" w:rsidP="007522EE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MY </w:t>
      </w:r>
      <w:r w:rsidR="00BB726B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SQL</w:t>
      </w:r>
    </w:p>
    <w:p w14:paraId="509E2E16" w14:textId="49BB901D" w:rsidR="00601A12" w:rsidRPr="008F7D36" w:rsidRDefault="007522EE" w:rsidP="008F7D36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Informatica Power Center</w:t>
      </w:r>
      <w:r w:rsidR="008250CD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(ETL)</w:t>
      </w:r>
    </w:p>
    <w:p w14:paraId="2DF5F929" w14:textId="5A4F5D15" w:rsidR="004E42B1" w:rsidRPr="008C30BF" w:rsidRDefault="004E42B1" w:rsidP="008C30BF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 w:val="0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Git</w:t>
      </w:r>
      <w:r w:rsidR="00B50306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, Git Bash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and Git Hub</w:t>
      </w:r>
    </w:p>
    <w:p w14:paraId="587948D7" w14:textId="77777777" w:rsidR="007522EE" w:rsidRDefault="007522EE" w:rsidP="004E524E">
      <w:pPr>
        <w:pStyle w:val="Heading1"/>
      </w:pPr>
    </w:p>
    <w:p w14:paraId="58236951" w14:textId="0BA96D44" w:rsidR="004E524E" w:rsidRDefault="003D60F9" w:rsidP="004E524E">
      <w:pPr>
        <w:pStyle w:val="Heading1"/>
        <w:rPr>
          <w:rFonts w:ascii="Times New Roman" w:hAnsi="Times New Roman" w:cs="Times New Roman"/>
          <w:noProof/>
        </w:rPr>
      </w:pPr>
      <w:r>
        <w:t>Other</w:t>
      </w:r>
      <w:r w:rsidR="004E524E">
        <w:t xml:space="preserve"> Skills</w:t>
      </w:r>
    </w:p>
    <w:p w14:paraId="2ABD93B3" w14:textId="6BBBD846" w:rsidR="002F1059" w:rsidRPr="002F1059" w:rsidRDefault="004E524E" w:rsidP="002F1059">
      <w:pPr>
        <w:pStyle w:val="Heading1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C208F" wp14:editId="55D9F1AE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280150" cy="1905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A45D6E3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3pt,3.1pt" to="93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68A80049" w14:textId="6204F7B2" w:rsidR="003D60F9" w:rsidRPr="004E42B1" w:rsidRDefault="003D60F9" w:rsidP="004E42B1">
      <w:pPr>
        <w:pStyle w:val="Heading1"/>
        <w:numPr>
          <w:ilvl w:val="0"/>
          <w:numId w:val="30"/>
        </w:numPr>
        <w:ind w:right="-412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Data analysis, ETL, Data visualization, Web scrapping</w:t>
      </w:r>
      <w:r w:rsidR="00601A1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Data processing,</w:t>
      </w:r>
      <w:r w:rsidR="004E42B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Version control,</w:t>
      </w:r>
      <w:r w:rsidRPr="004E42B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Statistics and Proba</w:t>
      </w:r>
      <w:r w:rsidR="009F66AB" w:rsidRPr="004E42B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bi</w:t>
      </w:r>
      <w:r w:rsidRPr="004E42B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lity.</w:t>
      </w:r>
    </w:p>
    <w:p w14:paraId="271805DC" w14:textId="718AADA1" w:rsidR="007522EE" w:rsidRPr="007522EE" w:rsidRDefault="00BB726B" w:rsidP="002F1059">
      <w:pPr>
        <w:pStyle w:val="Heading1"/>
        <w:numPr>
          <w:ilvl w:val="0"/>
          <w:numId w:val="30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Creativity</w:t>
      </w:r>
      <w:r w:rsid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, Adaptability,</w:t>
      </w:r>
      <w:r w:rsidR="007522EE" w:rsidRP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r w:rsid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Time management,</w:t>
      </w:r>
      <w:r w:rsidR="007522EE" w:rsidRP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r w:rsid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Active </w:t>
      </w:r>
      <w:r w:rsidR="007522EE" w:rsidRPr="00EC7593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listening</w:t>
      </w:r>
      <w:r w:rsidR="003D60F9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.</w:t>
      </w:r>
    </w:p>
    <w:p w14:paraId="6FE64A12" w14:textId="77777777" w:rsidR="007522EE" w:rsidRDefault="007522EE" w:rsidP="002F1059">
      <w:pPr>
        <w:pStyle w:val="Heading1"/>
      </w:pPr>
    </w:p>
    <w:p w14:paraId="77E8347F" w14:textId="5FA59F8A" w:rsidR="002F1059" w:rsidRDefault="002F1059" w:rsidP="002F1059">
      <w:pPr>
        <w:pStyle w:val="Heading1"/>
        <w:rPr>
          <w:rFonts w:ascii="Times New Roman" w:hAnsi="Times New Roman" w:cs="Times New Roman"/>
          <w:noProof/>
        </w:rPr>
      </w:pPr>
      <w:r>
        <w:t>Declaration</w:t>
      </w:r>
    </w:p>
    <w:p w14:paraId="2232F435" w14:textId="77777777" w:rsidR="002F1059" w:rsidRPr="002F1059" w:rsidRDefault="002F1059" w:rsidP="002F1059">
      <w:pPr>
        <w:pStyle w:val="Heading1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F69B3" wp14:editId="0B16C6B5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280150" cy="190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EFD34D0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3pt,3.1pt" to="93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" strokecolor="#39a5b7 [3204]" strokeweight="1.5pt">
                <v:stroke joinstyle="miter"/>
                <w10:wrap anchorx="margin"/>
              </v:line>
            </w:pict>
          </mc:Fallback>
        </mc:AlternateContent>
      </w:r>
    </w:p>
    <w:p w14:paraId="19CA1083" w14:textId="76EB6BF2" w:rsidR="002F1059" w:rsidRDefault="002F1059" w:rsidP="007F7EE1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ab/>
        <w:t xml:space="preserve">I </w:t>
      </w:r>
      <w:r w:rsidRPr="002F1059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hereby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declare that the </w:t>
      </w:r>
      <w:r w:rsidR="007522EE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above-mentioned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details are true to the best of my knowledge.</w:t>
      </w:r>
    </w:p>
    <w:p w14:paraId="77D970F5" w14:textId="6BCF51ED" w:rsidR="00660A6F" w:rsidRDefault="00660A6F" w:rsidP="007F7EE1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4C2AF7D0" w14:textId="2771B145" w:rsidR="00660A6F" w:rsidRDefault="00660A6F" w:rsidP="007F7EE1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4FAA5B37" w14:textId="2590CA02" w:rsidR="00660A6F" w:rsidRDefault="00660A6F" w:rsidP="00660A6F">
      <w:pPr>
        <w:pStyle w:val="Heading1"/>
        <w:spacing w:line="360" w:lineRule="auto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Place : Salem                                                                                                                   (</w:t>
      </w:r>
      <w:r w:rsidR="00BB726B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Gokul Raja R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)</w:t>
      </w:r>
    </w:p>
    <w:p w14:paraId="322071E0" w14:textId="27F276A8" w:rsidR="00660A6F" w:rsidRPr="007F7EE1" w:rsidRDefault="00BB726B" w:rsidP="00660A6F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Date  :</w:t>
      </w:r>
      <w:r w:rsidR="00660A6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105F1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r w:rsidR="00660A6F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Signature</w:t>
      </w:r>
    </w:p>
    <w:p w14:paraId="6B767818" w14:textId="23A0C1F7" w:rsidR="006270A9" w:rsidRDefault="006270A9" w:rsidP="007F0EB8">
      <w:pPr>
        <w:pStyle w:val="ListBullet"/>
        <w:numPr>
          <w:ilvl w:val="0"/>
          <w:numId w:val="0"/>
        </w:numPr>
      </w:pPr>
    </w:p>
    <w:sectPr w:rsidR="006270A9" w:rsidSect="007522EE">
      <w:pgSz w:w="12240" w:h="15840"/>
      <w:pgMar w:top="1008" w:right="1152" w:bottom="567" w:left="1152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FF3F" w14:textId="77777777" w:rsidR="00667D76" w:rsidRDefault="00667D76">
      <w:pPr>
        <w:spacing w:after="0"/>
      </w:pPr>
      <w:r>
        <w:separator/>
      </w:r>
    </w:p>
  </w:endnote>
  <w:endnote w:type="continuationSeparator" w:id="0">
    <w:p w14:paraId="3AFF7EAE" w14:textId="77777777" w:rsidR="00667D76" w:rsidRDefault="00667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E082" w14:textId="77777777" w:rsidR="00667D76" w:rsidRDefault="00667D76">
      <w:pPr>
        <w:spacing w:after="0"/>
      </w:pPr>
      <w:r>
        <w:separator/>
      </w:r>
    </w:p>
  </w:footnote>
  <w:footnote w:type="continuationSeparator" w:id="0">
    <w:p w14:paraId="26D2050F" w14:textId="77777777" w:rsidR="00667D76" w:rsidRDefault="00667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1C0EAD"/>
    <w:multiLevelType w:val="hybridMultilevel"/>
    <w:tmpl w:val="6FCE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2573F5"/>
    <w:multiLevelType w:val="hybridMultilevel"/>
    <w:tmpl w:val="B4B05872"/>
    <w:lvl w:ilvl="0" w:tplc="8E724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F00DF9"/>
    <w:multiLevelType w:val="hybridMultilevel"/>
    <w:tmpl w:val="FC5E42A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2ABC1F89"/>
    <w:multiLevelType w:val="hybridMultilevel"/>
    <w:tmpl w:val="05864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D83045"/>
    <w:multiLevelType w:val="hybridMultilevel"/>
    <w:tmpl w:val="FE0EF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3191F"/>
    <w:multiLevelType w:val="hybridMultilevel"/>
    <w:tmpl w:val="32820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53DBB"/>
    <w:multiLevelType w:val="hybridMultilevel"/>
    <w:tmpl w:val="F1C24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8EF4D24"/>
    <w:multiLevelType w:val="hybridMultilevel"/>
    <w:tmpl w:val="05CE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3"/>
  </w:num>
  <w:num w:numId="16">
    <w:abstractNumId w:val="13"/>
  </w:num>
  <w:num w:numId="17">
    <w:abstractNumId w:val="19"/>
  </w:num>
  <w:num w:numId="18">
    <w:abstractNumId w:val="11"/>
  </w:num>
  <w:num w:numId="19">
    <w:abstractNumId w:val="26"/>
  </w:num>
  <w:num w:numId="20">
    <w:abstractNumId w:val="24"/>
  </w:num>
  <w:num w:numId="21">
    <w:abstractNumId w:val="12"/>
  </w:num>
  <w:num w:numId="22">
    <w:abstractNumId w:val="18"/>
  </w:num>
  <w:num w:numId="23">
    <w:abstractNumId w:val="25"/>
  </w:num>
  <w:num w:numId="24">
    <w:abstractNumId w:val="16"/>
  </w:num>
  <w:num w:numId="25">
    <w:abstractNumId w:val="21"/>
  </w:num>
  <w:num w:numId="26">
    <w:abstractNumId w:val="27"/>
  </w:num>
  <w:num w:numId="27">
    <w:abstractNumId w:val="14"/>
  </w:num>
  <w:num w:numId="28">
    <w:abstractNumId w:val="22"/>
  </w:num>
  <w:num w:numId="29">
    <w:abstractNumId w:val="17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3"/>
    <w:rsid w:val="00004D56"/>
    <w:rsid w:val="00032989"/>
    <w:rsid w:val="00057644"/>
    <w:rsid w:val="00066F99"/>
    <w:rsid w:val="0009240F"/>
    <w:rsid w:val="000A4F59"/>
    <w:rsid w:val="000C681C"/>
    <w:rsid w:val="000D2FFB"/>
    <w:rsid w:val="000F13C8"/>
    <w:rsid w:val="00105F11"/>
    <w:rsid w:val="00117EBB"/>
    <w:rsid w:val="00124CD1"/>
    <w:rsid w:val="00130600"/>
    <w:rsid w:val="00131CF8"/>
    <w:rsid w:val="00141A4C"/>
    <w:rsid w:val="00172C3C"/>
    <w:rsid w:val="00173D13"/>
    <w:rsid w:val="001B29CF"/>
    <w:rsid w:val="001E748B"/>
    <w:rsid w:val="001F1151"/>
    <w:rsid w:val="00242ED7"/>
    <w:rsid w:val="002569EB"/>
    <w:rsid w:val="00270860"/>
    <w:rsid w:val="0028220F"/>
    <w:rsid w:val="002E0447"/>
    <w:rsid w:val="002F1059"/>
    <w:rsid w:val="0032455D"/>
    <w:rsid w:val="003336D5"/>
    <w:rsid w:val="0034537C"/>
    <w:rsid w:val="00356C14"/>
    <w:rsid w:val="00356EE7"/>
    <w:rsid w:val="003A5713"/>
    <w:rsid w:val="003B43C9"/>
    <w:rsid w:val="003D60F9"/>
    <w:rsid w:val="00445AB2"/>
    <w:rsid w:val="004814D6"/>
    <w:rsid w:val="004B38A1"/>
    <w:rsid w:val="004D71E5"/>
    <w:rsid w:val="004E082D"/>
    <w:rsid w:val="004E42B1"/>
    <w:rsid w:val="004E524E"/>
    <w:rsid w:val="004E62B5"/>
    <w:rsid w:val="00517D55"/>
    <w:rsid w:val="00527078"/>
    <w:rsid w:val="005465B5"/>
    <w:rsid w:val="00601A12"/>
    <w:rsid w:val="00617B26"/>
    <w:rsid w:val="006270A9"/>
    <w:rsid w:val="00632976"/>
    <w:rsid w:val="00646104"/>
    <w:rsid w:val="00660A6F"/>
    <w:rsid w:val="00667D76"/>
    <w:rsid w:val="00675956"/>
    <w:rsid w:val="00681034"/>
    <w:rsid w:val="00682B04"/>
    <w:rsid w:val="006865C6"/>
    <w:rsid w:val="006B78AE"/>
    <w:rsid w:val="006F35A2"/>
    <w:rsid w:val="007062D1"/>
    <w:rsid w:val="00711A34"/>
    <w:rsid w:val="00751768"/>
    <w:rsid w:val="007522EE"/>
    <w:rsid w:val="007567B4"/>
    <w:rsid w:val="00770D7A"/>
    <w:rsid w:val="007A0875"/>
    <w:rsid w:val="007F0EB8"/>
    <w:rsid w:val="007F7EE1"/>
    <w:rsid w:val="00816216"/>
    <w:rsid w:val="008250CD"/>
    <w:rsid w:val="00852AF5"/>
    <w:rsid w:val="00862749"/>
    <w:rsid w:val="0087734B"/>
    <w:rsid w:val="008853EE"/>
    <w:rsid w:val="008B51FC"/>
    <w:rsid w:val="008C30BF"/>
    <w:rsid w:val="008C359F"/>
    <w:rsid w:val="008E49A5"/>
    <w:rsid w:val="008E6D25"/>
    <w:rsid w:val="008F7D36"/>
    <w:rsid w:val="00930DB4"/>
    <w:rsid w:val="00957191"/>
    <w:rsid w:val="00985E3F"/>
    <w:rsid w:val="0099138A"/>
    <w:rsid w:val="00997AB6"/>
    <w:rsid w:val="009D04DC"/>
    <w:rsid w:val="009D2130"/>
    <w:rsid w:val="009D5933"/>
    <w:rsid w:val="009F251F"/>
    <w:rsid w:val="009F66AB"/>
    <w:rsid w:val="00A073F0"/>
    <w:rsid w:val="00A4052A"/>
    <w:rsid w:val="00A40A64"/>
    <w:rsid w:val="00A44D21"/>
    <w:rsid w:val="00A44FC2"/>
    <w:rsid w:val="00A5224C"/>
    <w:rsid w:val="00A6497F"/>
    <w:rsid w:val="00A70AAF"/>
    <w:rsid w:val="00AA5908"/>
    <w:rsid w:val="00AC675A"/>
    <w:rsid w:val="00AD1FDA"/>
    <w:rsid w:val="00B1495D"/>
    <w:rsid w:val="00B3527E"/>
    <w:rsid w:val="00B366B8"/>
    <w:rsid w:val="00B50306"/>
    <w:rsid w:val="00B72CA7"/>
    <w:rsid w:val="00B86AC5"/>
    <w:rsid w:val="00B949B7"/>
    <w:rsid w:val="00B95BBA"/>
    <w:rsid w:val="00BB726B"/>
    <w:rsid w:val="00BD0FE7"/>
    <w:rsid w:val="00BD768D"/>
    <w:rsid w:val="00C01051"/>
    <w:rsid w:val="00C459C2"/>
    <w:rsid w:val="00C45F83"/>
    <w:rsid w:val="00C61F8E"/>
    <w:rsid w:val="00C713EC"/>
    <w:rsid w:val="00CB3BF5"/>
    <w:rsid w:val="00CF053C"/>
    <w:rsid w:val="00D075D4"/>
    <w:rsid w:val="00D109F7"/>
    <w:rsid w:val="00D1686F"/>
    <w:rsid w:val="00D7431E"/>
    <w:rsid w:val="00DB11D1"/>
    <w:rsid w:val="00DC4868"/>
    <w:rsid w:val="00DC54A6"/>
    <w:rsid w:val="00DE6F6D"/>
    <w:rsid w:val="00DF3BB8"/>
    <w:rsid w:val="00E20DA4"/>
    <w:rsid w:val="00E21E44"/>
    <w:rsid w:val="00E71EB2"/>
    <w:rsid w:val="00E83E4B"/>
    <w:rsid w:val="00E87932"/>
    <w:rsid w:val="00EB1FEF"/>
    <w:rsid w:val="00EC1039"/>
    <w:rsid w:val="00EC7593"/>
    <w:rsid w:val="00F020DA"/>
    <w:rsid w:val="00F63BB9"/>
    <w:rsid w:val="00F727D7"/>
    <w:rsid w:val="00F741A2"/>
    <w:rsid w:val="00F93DEF"/>
    <w:rsid w:val="00FE2D9E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17DAD"/>
  <w15:chartTrackingRefBased/>
  <w15:docId w15:val="{7C780E4A-B570-410A-B70D-7F0974B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32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F25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A6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32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kulrajar15" TargetMode="External"/><Relationship Id="rId13" Type="http://schemas.openxmlformats.org/officeDocument/2006/relationships/hyperlink" Target="https://github.com/gokulrajar15/Super-store-project-using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kulrajar15/Video-Game-analysis-using-power-B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vypro.com/project/hospital-and-beds-rep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ovypro.com/profile_projects/gokulra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kul-raja-1541b8226" TargetMode="External"/><Relationship Id="rId14" Type="http://schemas.openxmlformats.org/officeDocument/2006/relationships/hyperlink" Target="https://github.com/gokulrajar15/Global-Terrorism-Analysis-Using-Power-B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S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196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</dc:creator>
  <cp:keywords/>
  <cp:lastModifiedBy>Gokul Raja</cp:lastModifiedBy>
  <cp:revision>47</cp:revision>
  <cp:lastPrinted>2023-03-28T06:13:00Z</cp:lastPrinted>
  <dcterms:created xsi:type="dcterms:W3CDTF">2023-01-29T12:50:00Z</dcterms:created>
  <dcterms:modified xsi:type="dcterms:W3CDTF">2023-04-03T04:57:00Z</dcterms:modified>
  <cp:version/>
</cp:coreProperties>
</file>